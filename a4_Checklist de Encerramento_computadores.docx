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FC5905" w:rsidRPr="005F5715" w14:paraId="2E54AE8C" w14:textId="77777777">
        <w:trPr>
          <w:trHeight w:val="1008"/>
          <w:jc w:val="right"/>
        </w:trPr>
        <w:tc>
          <w:tcPr>
            <w:tcW w:w="965" w:type="dxa"/>
          </w:tcPr>
          <w:p w14:paraId="15A3F143" w14:textId="77777777" w:rsidR="00FC5905" w:rsidRDefault="00FC5905">
            <w:pPr>
              <w:pStyle w:val="Semespaamento"/>
            </w:pPr>
          </w:p>
        </w:tc>
        <w:tc>
          <w:tcPr>
            <w:tcW w:w="158" w:type="dxa"/>
            <w:vAlign w:val="center"/>
          </w:tcPr>
          <w:p w14:paraId="4D6B6364" w14:textId="77777777" w:rsidR="00FC5905" w:rsidRDefault="00FC5905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7"/>
            </w:tblGrid>
            <w:tr w:rsidR="00FC5905" w14:paraId="0675441D" w14:textId="7777777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14:paraId="2BD0DB2E" w14:textId="77777777" w:rsidR="00FC5905" w:rsidRDefault="00FC5905">
                  <w:pPr>
                    <w:pStyle w:val="Semespaamento"/>
                  </w:pPr>
                </w:p>
              </w:tc>
            </w:tr>
            <w:tr w:rsidR="00FC5905" w:rsidRPr="005F5715" w14:paraId="58BA6B5B" w14:textId="7777777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14:paraId="5BC2BC30" w14:textId="77777777" w:rsidR="00FC5905" w:rsidRPr="0048241F" w:rsidRDefault="003E5E38" w:rsidP="0048241F">
                  <w:pPr>
                    <w:pStyle w:val="Ttulo"/>
                    <w:rPr>
                      <w:sz w:val="56"/>
                      <w:szCs w:val="56"/>
                      <w:lang w:val="pt-BR"/>
                    </w:rPr>
                  </w:pPr>
                  <w:r w:rsidRPr="0048241F">
                    <w:rPr>
                      <w:sz w:val="56"/>
                      <w:szCs w:val="56"/>
                      <w:lang w:val="pt-BR"/>
                    </w:rPr>
                    <w:t xml:space="preserve">CHECKLIST DE </w:t>
                  </w:r>
                  <w:r w:rsidR="0048241F" w:rsidRPr="0048241F">
                    <w:rPr>
                      <w:sz w:val="56"/>
                      <w:szCs w:val="56"/>
                      <w:lang w:val="pt-BR"/>
                    </w:rPr>
                    <w:t>ENCERRAMENTO</w:t>
                  </w:r>
                </w:p>
              </w:tc>
            </w:tr>
            <w:tr w:rsidR="00FC5905" w:rsidRPr="005F5715" w14:paraId="05425952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14:paraId="02B56DCF" w14:textId="77777777" w:rsidR="00FC5905" w:rsidRPr="005F5715" w:rsidRDefault="00FC5905">
                  <w:pPr>
                    <w:pStyle w:val="Semespaamento"/>
                    <w:rPr>
                      <w:lang w:val="pt-BR"/>
                    </w:rPr>
                  </w:pPr>
                </w:p>
              </w:tc>
            </w:tr>
          </w:tbl>
          <w:p w14:paraId="5D695E54" w14:textId="77777777" w:rsidR="00FC5905" w:rsidRPr="005F5715" w:rsidRDefault="00FC5905">
            <w:pPr>
              <w:rPr>
                <w:lang w:val="pt-BR"/>
              </w:rPr>
            </w:pPr>
          </w:p>
        </w:tc>
      </w:tr>
    </w:tbl>
    <w:p w14:paraId="01B90CF3" w14:textId="77777777" w:rsidR="00FC5905" w:rsidRPr="005F5715" w:rsidRDefault="00744CE1" w:rsidP="00340CA8">
      <w:pPr>
        <w:pStyle w:val="ttulo1"/>
        <w:spacing w:before="600" w:after="20"/>
        <w:ind w:left="357" w:hanging="357"/>
        <w:rPr>
          <w:lang w:val="pt-BR"/>
        </w:rPr>
      </w:pPr>
      <w:r>
        <w:rPr>
          <w:lang w:val="pt-BR"/>
        </w:rPr>
        <w:t>itens associados à</w:t>
      </w:r>
      <w:r w:rsidR="00BF7231">
        <w:rPr>
          <w:lang w:val="pt-BR"/>
        </w:rPr>
        <w:t xml:space="preserve"> </w:t>
      </w:r>
      <w:r w:rsidR="00A94285">
        <w:rPr>
          <w:lang w:val="pt-BR"/>
        </w:rPr>
        <w:t>desmobilização do fornecedor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514"/>
      </w:tblGrid>
      <w:tr w:rsidR="00FC5905" w:rsidRPr="00B54C5B" w14:paraId="07A0C630" w14:textId="77777777">
        <w:sdt>
          <w:sdtPr>
            <w:id w:val="-382869351"/>
          </w:sdtPr>
          <w:sdtEndPr/>
          <w:sdtContent>
            <w:tc>
              <w:tcPr>
                <w:tcW w:w="219" w:type="pct"/>
              </w:tcPr>
              <w:p w14:paraId="333282D2" w14:textId="77777777" w:rsidR="00FC5905" w:rsidRDefault="008605A0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33D18324" w14:textId="77777777" w:rsidR="00FC5905" w:rsidRPr="005F5715" w:rsidRDefault="005E4C9B" w:rsidP="00741219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>Crachás de acesso as dependências da contratante</w:t>
            </w:r>
            <w:r w:rsidR="00741219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devolvidos pelos funcionários de Fornecedor XXX </w:t>
            </w:r>
          </w:p>
        </w:tc>
      </w:tr>
      <w:tr w:rsidR="00FC5905" w:rsidRPr="00B54C5B" w14:paraId="4388369C" w14:textId="77777777">
        <w:sdt>
          <w:sdtPr>
            <w:id w:val="-1424256966"/>
          </w:sdtPr>
          <w:sdtEndPr/>
          <w:sdtContent>
            <w:tc>
              <w:tcPr>
                <w:tcW w:w="219" w:type="pct"/>
              </w:tcPr>
              <w:p w14:paraId="3DDFC534" w14:textId="77777777" w:rsidR="00FC5905" w:rsidRPr="005E4C9B" w:rsidRDefault="008605A0">
                <w:pPr>
                  <w:pStyle w:val="Caixadeseleo"/>
                  <w:rPr>
                    <w:lang w:val="pt-BR"/>
                  </w:rPr>
                </w:pPr>
                <w:r w:rsidRPr="005E4C9B">
                  <w:rPr>
                    <w:rFonts w:ascii="MS Gothic" w:eastAsia="MS Gothic" w:hAnsi="MS Gothic" w:hint="eastAsia"/>
                    <w:lang w:val="pt-BR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4C9D2459" w14:textId="77777777" w:rsidR="00FC5905" w:rsidRPr="005F5715" w:rsidRDefault="00C03788" w:rsidP="00B1671E">
            <w:pPr>
              <w:pStyle w:val="Lista"/>
              <w:rPr>
                <w:lang w:val="pt-BR"/>
              </w:rPr>
            </w:pPr>
            <w:r>
              <w:rPr>
                <w:lang w:val="pt-BR"/>
              </w:rPr>
              <w:t>Devolução (entrega das chaves) de</w:t>
            </w:r>
            <w:r w:rsidR="00741219">
              <w:rPr>
                <w:lang w:val="pt-BR"/>
              </w:rPr>
              <w:t xml:space="preserve"> </w:t>
            </w:r>
            <w:r w:rsidR="00741219" w:rsidRPr="00F83E3A">
              <w:rPr>
                <w:lang w:val="pt-BR"/>
              </w:rPr>
              <w:t xml:space="preserve">sala de apoio </w:t>
            </w:r>
            <w:r>
              <w:rPr>
                <w:lang w:val="pt-BR"/>
              </w:rPr>
              <w:t xml:space="preserve">disponibilizada ao Fornecedor XXX </w:t>
            </w:r>
            <w:r w:rsidR="00B1671E">
              <w:rPr>
                <w:lang w:val="pt-BR"/>
              </w:rPr>
              <w:t>, vazia e em bom estado de limpeza e conservação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27130E" w:themeColor="text2" w:themeShade="80"/>
          <w:sz w:val="18"/>
          <w:szCs w:val="18"/>
        </w:rPr>
        <w:id w:val="1846753649"/>
      </w:sdtPr>
      <w:sdtEndPr/>
      <w:sdtContent>
        <w:tbl>
          <w:tblPr>
            <w:tblW w:w="5001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90"/>
            <w:gridCol w:w="8514"/>
          </w:tblGrid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564537535"/>
            </w:sdtPr>
            <w:sdtEndPr/>
            <w:sdtContent>
              <w:tr w:rsidR="00FC5905" w:rsidRPr="00B54C5B" w14:paraId="08683BC3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1443494937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5BA3D510" w14:textId="77777777" w:rsidR="00FC5905" w:rsidRPr="005E4C9B" w:rsidRDefault="001E5DD9">
                        <w:pPr>
                          <w:pStyle w:val="Caixadeseleo"/>
                          <w:rPr>
                            <w:lang w:val="pt-BR"/>
                          </w:rPr>
                        </w:pPr>
                        <w:r w:rsidRPr="005E4C9B">
                          <w:rPr>
                            <w:rFonts w:ascii="MS Gothic" w:eastAsia="MS Gothic" w:hAnsi="MS Gothic" w:hint="eastAsia"/>
                            <w:szCs w:val="21"/>
                            <w:lang w:val="pt-BR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3731B136" w14:textId="77777777" w:rsidR="00FC5905" w:rsidRPr="005F5715" w:rsidRDefault="008F3FC0" w:rsidP="008F3FC0">
                    <w:pPr>
                      <w:jc w:val="both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Entrega pelo Fornecedor XXX da r</w:t>
                    </w:r>
                    <w:r w:rsidRPr="008F3FC0">
                      <w:rPr>
                        <w:lang w:val="pt-BR"/>
                      </w:rPr>
                      <w:t xml:space="preserve">elação dos itens do contrato </w:t>
                    </w:r>
                    <w:r w:rsidR="000919E0">
                      <w:rPr>
                        <w:lang w:val="pt-BR"/>
                      </w:rPr>
                      <w:t>finalizados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800080677"/>
            </w:sdtPr>
            <w:sdtEndPr/>
            <w:sdtContent>
              <w:tr w:rsidR="008605A0" w:rsidRPr="00B54C5B" w14:paraId="70B59495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2007739192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21C964D5" w14:textId="77777777" w:rsidR="008605A0" w:rsidRDefault="008605A0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462E13AC" w14:textId="77777777" w:rsidR="008605A0" w:rsidRPr="005F5715" w:rsidRDefault="00002369" w:rsidP="00002369">
                    <w:pPr>
                      <w:jc w:val="both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Relação </w:t>
                    </w:r>
                    <w:r w:rsidR="000919E0">
                      <w:rPr>
                        <w:lang w:val="pt-BR"/>
                      </w:rPr>
                      <w:t>de itens do</w:t>
                    </w:r>
                    <w:r w:rsidRPr="00002369">
                      <w:rPr>
                        <w:lang w:val="pt-BR"/>
                      </w:rPr>
                      <w:t xml:space="preserve"> contrato já com aceitação formalizada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76258247"/>
            </w:sdtPr>
            <w:sdtEndPr/>
            <w:sdtContent>
              <w:tr w:rsidR="00AA7C1E" w:rsidRPr="00B54C5B" w14:paraId="10A10BFC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975599230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011215F0" w14:textId="77777777" w:rsidR="00AA7C1E" w:rsidRDefault="00AA7C1E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2DE04AC4" w14:textId="77777777" w:rsidR="00AA7C1E" w:rsidRPr="005F5715" w:rsidRDefault="009146A5" w:rsidP="00B54C5B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Relação de itens do contrato </w:t>
                    </w:r>
                    <w:r w:rsidRPr="009146A5">
                      <w:rPr>
                        <w:lang w:val="pt-BR"/>
                      </w:rPr>
                      <w:t xml:space="preserve">que faltam serem entregues e </w:t>
                    </w:r>
                    <w:r w:rsidR="00476F2B">
                      <w:rPr>
                        <w:lang w:val="pt-BR"/>
                      </w:rPr>
                      <w:t xml:space="preserve">o respectivo prazo para que a </w:t>
                    </w:r>
                    <w:r w:rsidRPr="009146A5">
                      <w:rPr>
                        <w:lang w:val="pt-BR"/>
                      </w:rPr>
                      <w:t>entrega dos mesmos ocorra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856819978"/>
            </w:sdtPr>
            <w:sdtEndPr/>
            <w:sdtContent>
              <w:tr w:rsidR="00AA7C1E" w:rsidRPr="00B54C5B" w14:paraId="5CD1E046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129475530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0D558C2B" w14:textId="77777777" w:rsidR="00AA7C1E" w:rsidRDefault="00AA7C1E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25EEFFA3" w14:textId="77777777" w:rsidR="00AA7C1E" w:rsidRPr="005F5715" w:rsidRDefault="00476F2B" w:rsidP="00476F2B">
                    <w:pPr>
                      <w:jc w:val="both"/>
                      <w:rPr>
                        <w:lang w:val="pt-BR"/>
                      </w:rPr>
                    </w:pPr>
                    <w:r w:rsidRPr="00476F2B">
                      <w:rPr>
                        <w:lang w:val="pt-BR"/>
                      </w:rPr>
                      <w:t>Disponi</w:t>
                    </w:r>
                    <w:r>
                      <w:rPr>
                        <w:lang w:val="pt-BR"/>
                      </w:rPr>
                      <w:t>bi</w:t>
                    </w:r>
                    <w:r w:rsidRPr="00476F2B">
                      <w:rPr>
                        <w:lang w:val="pt-BR"/>
                      </w:rPr>
                      <w:t xml:space="preserve">lização das </w:t>
                    </w:r>
                    <w:r>
                      <w:rPr>
                        <w:lang w:val="pt-BR"/>
                      </w:rPr>
                      <w:t>mi</w:t>
                    </w:r>
                    <w:r w:rsidRPr="00476F2B">
                      <w:rPr>
                        <w:lang w:val="pt-BR"/>
                      </w:rPr>
                      <w:t>nutas das cartas de aceite dos serviços pendentes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129526644"/>
            </w:sdtPr>
            <w:sdtEndPr/>
            <w:sdtContent>
              <w:tr w:rsidR="00AA7C1E" w:rsidRPr="00B54C5B" w14:paraId="48436BA0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772928394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7A95CDA2" w14:textId="77777777" w:rsidR="00AA7C1E" w:rsidRDefault="00AA7C1E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5FFEAD18" w14:textId="5FD84C3C" w:rsidR="00AA7C1E" w:rsidRPr="005F5715" w:rsidRDefault="008516D6" w:rsidP="008516D6">
                    <w:pPr>
                      <w:jc w:val="both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Entrega do c</w:t>
                    </w:r>
                    <w:r w:rsidRPr="008516D6">
                      <w:rPr>
                        <w:lang w:val="pt-BR"/>
                      </w:rPr>
                      <w:t xml:space="preserve">ronograma de encerramento do </w:t>
                    </w:r>
                    <w:r>
                      <w:rPr>
                        <w:lang w:val="pt-BR"/>
                      </w:rPr>
                      <w:t>contrato (sem</w:t>
                    </w:r>
                    <w:r w:rsidRPr="008516D6">
                      <w:rPr>
                        <w:lang w:val="pt-BR"/>
                      </w:rPr>
                      <w:t xml:space="preserve"> transição de serviços)</w:t>
                    </w:r>
                  </w:p>
                </w:tc>
              </w:tr>
            </w:sdtContent>
          </w:sdt>
        </w:tbl>
      </w:sdtContent>
    </w:sdt>
    <w:p w14:paraId="5D84C745" w14:textId="77777777" w:rsidR="008605A0" w:rsidRPr="00F83E3A" w:rsidRDefault="008605A0" w:rsidP="008605A0">
      <w:pPr>
        <w:rPr>
          <w:lang w:val="pt-BR"/>
        </w:rPr>
      </w:pPr>
    </w:p>
    <w:sectPr w:rsidR="008605A0" w:rsidRPr="00F83E3A" w:rsidSect="00340CA8">
      <w:footerReference w:type="default" r:id="rId10"/>
      <w:pgSz w:w="11907" w:h="16839" w:code="9"/>
      <w:pgMar w:top="851" w:right="964" w:bottom="680" w:left="204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C048D" w14:textId="77777777" w:rsidR="00197FAC" w:rsidRDefault="00197FAC">
      <w:pPr>
        <w:spacing w:before="0" w:line="240" w:lineRule="auto"/>
      </w:pPr>
      <w:r>
        <w:separator/>
      </w:r>
    </w:p>
  </w:endnote>
  <w:endnote w:type="continuationSeparator" w:id="0">
    <w:p w14:paraId="01A1453F" w14:textId="77777777" w:rsidR="00197FAC" w:rsidRDefault="00197F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D446" w14:textId="77777777" w:rsidR="00FC5905" w:rsidRDefault="00F1218E">
    <w:pPr>
      <w:pStyle w:val="rodap"/>
    </w:pPr>
    <w:r>
      <w:rPr>
        <w:lang w:val="pt-BR"/>
      </w:rPr>
      <w:t>Página</w:t>
    </w:r>
    <w:r w:rsidR="00F43AEC">
      <w:fldChar w:fldCharType="begin"/>
    </w:r>
    <w:r>
      <w:instrText xml:space="preserve"> PAGE   \* MERGEFORMAT </w:instrText>
    </w:r>
    <w:r w:rsidR="00F43AEC">
      <w:fldChar w:fldCharType="separate"/>
    </w:r>
    <w:r w:rsidR="001E5DD9" w:rsidRPr="001E5DD9">
      <w:rPr>
        <w:noProof/>
        <w:lang w:val="pt-BR"/>
      </w:rPr>
      <w:t>2</w:t>
    </w:r>
    <w:r w:rsidR="00F43AE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EF48F" w14:textId="77777777" w:rsidR="00197FAC" w:rsidRDefault="00197FAC">
      <w:pPr>
        <w:spacing w:before="0" w:line="240" w:lineRule="auto"/>
      </w:pPr>
      <w:r>
        <w:separator/>
      </w:r>
    </w:p>
  </w:footnote>
  <w:footnote w:type="continuationSeparator" w:id="0">
    <w:p w14:paraId="3E63E2EA" w14:textId="77777777" w:rsidR="00197FAC" w:rsidRDefault="00197FA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099CFD5E"/>
    <w:lvl w:ilvl="0" w:tplc="B34CED3A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E519E"/>
    <w:multiLevelType w:val="hybridMultilevel"/>
    <w:tmpl w:val="E448486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A19"/>
    <w:rsid w:val="00002369"/>
    <w:rsid w:val="00010C70"/>
    <w:rsid w:val="00065499"/>
    <w:rsid w:val="000919E0"/>
    <w:rsid w:val="000E6725"/>
    <w:rsid w:val="001824A6"/>
    <w:rsid w:val="00197FAC"/>
    <w:rsid w:val="001E5DD9"/>
    <w:rsid w:val="00280899"/>
    <w:rsid w:val="002C09E0"/>
    <w:rsid w:val="002D42CE"/>
    <w:rsid w:val="002F02E8"/>
    <w:rsid w:val="00340CA8"/>
    <w:rsid w:val="003950EB"/>
    <w:rsid w:val="003B0704"/>
    <w:rsid w:val="003E5E38"/>
    <w:rsid w:val="00476F2B"/>
    <w:rsid w:val="0048241F"/>
    <w:rsid w:val="00490586"/>
    <w:rsid w:val="004F02AA"/>
    <w:rsid w:val="005C335B"/>
    <w:rsid w:val="005E4C9B"/>
    <w:rsid w:val="005F5715"/>
    <w:rsid w:val="00607A8F"/>
    <w:rsid w:val="006805EF"/>
    <w:rsid w:val="00736048"/>
    <w:rsid w:val="00741219"/>
    <w:rsid w:val="00744CE1"/>
    <w:rsid w:val="00844508"/>
    <w:rsid w:val="008516D6"/>
    <w:rsid w:val="008605A0"/>
    <w:rsid w:val="008D1A19"/>
    <w:rsid w:val="008F3FC0"/>
    <w:rsid w:val="009146A5"/>
    <w:rsid w:val="009A3182"/>
    <w:rsid w:val="009C3107"/>
    <w:rsid w:val="009C55FA"/>
    <w:rsid w:val="00A35D8D"/>
    <w:rsid w:val="00A94285"/>
    <w:rsid w:val="00AA7C1E"/>
    <w:rsid w:val="00AC2698"/>
    <w:rsid w:val="00B1671E"/>
    <w:rsid w:val="00B54C5B"/>
    <w:rsid w:val="00B75189"/>
    <w:rsid w:val="00B81F8C"/>
    <w:rsid w:val="00BF7231"/>
    <w:rsid w:val="00C03788"/>
    <w:rsid w:val="00CB4E77"/>
    <w:rsid w:val="00CE3F61"/>
    <w:rsid w:val="00DE08C6"/>
    <w:rsid w:val="00DE08DC"/>
    <w:rsid w:val="00DE39E5"/>
    <w:rsid w:val="00E901D9"/>
    <w:rsid w:val="00F1218E"/>
    <w:rsid w:val="00F43AEC"/>
    <w:rsid w:val="00F52685"/>
    <w:rsid w:val="00F61003"/>
    <w:rsid w:val="00F63FE5"/>
    <w:rsid w:val="00F83E3A"/>
    <w:rsid w:val="00FB2589"/>
    <w:rsid w:val="00FC5905"/>
    <w:rsid w:val="00FF6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5F7E"/>
  <w15:docId w15:val="{D637AF8F-C69F-46D4-A430-AC90695B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2"/>
    <w:qFormat/>
    <w:rsid w:val="00607A8F"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customStyle="1" w:styleId="ttulo2">
    <w:name w:val="título 2"/>
    <w:basedOn w:val="Normal"/>
    <w:next w:val="Normal"/>
    <w:link w:val="Cardettulo2"/>
    <w:uiPriority w:val="2"/>
    <w:semiHidden/>
    <w:unhideWhenUsed/>
    <w:qFormat/>
    <w:rsid w:val="00607A8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table" w:customStyle="1" w:styleId="Gradedatabela">
    <w:name w:val="Grade da tabela"/>
    <w:basedOn w:val="Tabelanormal"/>
    <w:uiPriority w:val="39"/>
    <w:rsid w:val="00607A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amento">
    <w:name w:val="Sem espaçamento"/>
    <w:uiPriority w:val="99"/>
    <w:qFormat/>
    <w:rsid w:val="00607A8F"/>
    <w:pPr>
      <w:spacing w:before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607A8F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10"/>
    <w:rsid w:val="00607A8F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Cardettulo1">
    <w:name w:val="Car de título 1"/>
    <w:basedOn w:val="Fontepargpadro"/>
    <w:link w:val="ttulo1"/>
    <w:uiPriority w:val="2"/>
    <w:rsid w:val="00607A8F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a">
    <w:name w:val="List"/>
    <w:basedOn w:val="Normal"/>
    <w:uiPriority w:val="1"/>
    <w:unhideWhenUsed/>
    <w:qFormat/>
    <w:rsid w:val="00607A8F"/>
    <w:pPr>
      <w:ind w:right="720"/>
    </w:pPr>
  </w:style>
  <w:style w:type="paragraph" w:customStyle="1" w:styleId="Caixadeseleo">
    <w:name w:val="Caixa de seleção"/>
    <w:basedOn w:val="Normal"/>
    <w:uiPriority w:val="1"/>
    <w:qFormat/>
    <w:rsid w:val="00607A8F"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customStyle="1" w:styleId="cabealho">
    <w:name w:val="cabeçalho"/>
    <w:basedOn w:val="Normal"/>
    <w:link w:val="Cardecabealho"/>
    <w:uiPriority w:val="99"/>
    <w:unhideWhenUsed/>
    <w:rsid w:val="00607A8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607A8F"/>
  </w:style>
  <w:style w:type="paragraph" w:customStyle="1" w:styleId="rodap">
    <w:name w:val="rodapé"/>
    <w:basedOn w:val="Normal"/>
    <w:link w:val="Carderodap"/>
    <w:uiPriority w:val="99"/>
    <w:unhideWhenUsed/>
    <w:qFormat/>
    <w:rsid w:val="00607A8F"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Carderodap">
    <w:name w:val="Car de rodapé"/>
    <w:basedOn w:val="Fontepargpadro"/>
    <w:link w:val="rodap"/>
    <w:uiPriority w:val="99"/>
    <w:rsid w:val="00607A8F"/>
    <w:rPr>
      <w:sz w:val="16"/>
    </w:rPr>
  </w:style>
  <w:style w:type="character" w:customStyle="1" w:styleId="Cardettulo2">
    <w:name w:val="Car de título 2"/>
    <w:basedOn w:val="Fontepargpadro"/>
    <w:link w:val="ttulo2"/>
    <w:uiPriority w:val="2"/>
    <w:semiHidden/>
    <w:rsid w:val="00607A8F"/>
    <w:rPr>
      <w:rFonts w:asciiTheme="majorHAnsi" w:eastAsiaTheme="majorEastAsia" w:hAnsiTheme="majorHAnsi" w:cstheme="majorBidi"/>
      <w:sz w:val="24"/>
    </w:rPr>
  </w:style>
  <w:style w:type="character" w:customStyle="1" w:styleId="Textodoespaoreservado">
    <w:name w:val="Texto do espaço reservado"/>
    <w:basedOn w:val="Fontepargpadro"/>
    <w:uiPriority w:val="99"/>
    <w:semiHidden/>
    <w:rsid w:val="00607A8F"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sid w:val="00607A8F"/>
    <w:pPr>
      <w:spacing w:before="0" w:line="240" w:lineRule="auto"/>
    </w:pPr>
    <w:rPr>
      <w:rFonts w:ascii="Segoe UI" w:hAnsi="Segoe UI" w:cs="Segoe UI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sid w:val="00607A8F"/>
    <w:rPr>
      <w:rFonts w:ascii="Segoe UI" w:hAnsi="Segoe UI" w:cs="Segoe U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3E3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E3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F3FC0"/>
    <w:pPr>
      <w:spacing w:before="0" w:after="160" w:line="259" w:lineRule="auto"/>
      <w:ind w:left="720"/>
      <w:contextualSpacing/>
    </w:pPr>
    <w:rPr>
      <w:color w:val="auto"/>
      <w:kern w:val="0"/>
      <w:sz w:val="22"/>
      <w:szCs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lum\AppData\Roaming\Microsoft\Templates\Lista%20de%20Verifica&#231;&#227;o%20de%20Viagem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849758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2012-08-06T11:33:00+00:00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456861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TP103199745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4ADA3-6831-4749-A8D2-03B37BFC1C06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19273-5696-41F5-8283-2C018DFCF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de Viagem</Template>
  <TotalTime>43</TotalTime>
  <Pages>1</Pages>
  <Words>118</Words>
  <Characters>639</Characters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2012-07-31T23:37:00Z</cp:lastPrinted>
  <dcterms:created xsi:type="dcterms:W3CDTF">2020-03-04T22:07:00Z</dcterms:created>
  <dcterms:modified xsi:type="dcterms:W3CDTF">2020-05-08T18:13:00Z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